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831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677"/>
        <w:gridCol w:w="1568"/>
        <w:gridCol w:w="93"/>
        <w:gridCol w:w="2467"/>
      </w:tblGrid>
      <w:tr w:rsidR="00611F5E" w14:paraId="6C20DD09" w14:textId="77777777" w:rsidTr="00EE2975">
        <w:trPr>
          <w:trHeight w:val="51"/>
        </w:trPr>
        <w:tc>
          <w:tcPr>
            <w:tcW w:w="8255" w:type="dxa"/>
            <w:gridSpan w:val="5"/>
          </w:tcPr>
          <w:p w14:paraId="3EB2CAF5" w14:textId="77777777" w:rsidR="00611F5E" w:rsidRDefault="00611F5E" w:rsidP="00611F5E">
            <w:pPr>
              <w:pStyle w:val="YourName"/>
            </w:pPr>
            <w:r>
              <w:t xml:space="preserve">Anna Joelle </w:t>
            </w:r>
            <w:sdt>
              <w:sdtPr>
                <w:alias w:val="Author"/>
                <w:id w:val="91148862"/>
                <w:placeholder>
                  <w:docPart w:val="B3F778958EA0462596162FF26CBB58E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>
                  <w:t>Petry</w:t>
                </w:r>
              </w:sdtContent>
            </w:sdt>
          </w:p>
        </w:tc>
      </w:tr>
      <w:tr w:rsidR="00611F5E" w14:paraId="38D66EAF" w14:textId="77777777" w:rsidTr="00EE2975">
        <w:trPr>
          <w:trHeight w:val="88"/>
        </w:trPr>
        <w:tc>
          <w:tcPr>
            <w:tcW w:w="450" w:type="dxa"/>
          </w:tcPr>
          <w:p w14:paraId="43CC9FC6" w14:textId="77777777" w:rsidR="00611F5E" w:rsidRDefault="00611F5E" w:rsidP="00611F5E"/>
        </w:tc>
        <w:tc>
          <w:tcPr>
            <w:tcW w:w="7805" w:type="dxa"/>
            <w:gridSpan w:val="4"/>
          </w:tcPr>
          <w:p w14:paraId="1C1A525D" w14:textId="2B7C1E53" w:rsidR="00611F5E" w:rsidRPr="004835D4" w:rsidRDefault="00C20526" w:rsidP="007F2AF6">
            <w:pPr>
              <w:pStyle w:val="PersonalInformation"/>
              <w:rPr>
                <w:spacing w:val="0"/>
                <w:kern w:val="16"/>
                <w:szCs w:val="16"/>
              </w:rPr>
            </w:pPr>
            <w:r w:rsidRPr="004835D4">
              <w:rPr>
                <w:spacing w:val="0"/>
                <w:kern w:val="16"/>
                <w:szCs w:val="16"/>
              </w:rPr>
              <w:t>1606 Church St, Apt #1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| 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Pr="004835D4">
              <w:rPr>
                <w:spacing w:val="0"/>
                <w:kern w:val="16"/>
                <w:szCs w:val="16"/>
              </w:rPr>
              <w:t>San Francisco, CA 94131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|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817-980-7715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 </w:t>
            </w:r>
            <w:r w:rsidR="00611F5E" w:rsidRPr="004835D4">
              <w:rPr>
                <w:spacing w:val="0"/>
                <w:kern w:val="16"/>
                <w:szCs w:val="16"/>
              </w:rPr>
              <w:t xml:space="preserve">| 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 xml:space="preserve">www.annapetry.com </w:t>
            </w:r>
            <w:r w:rsidR="00A304FE">
              <w:rPr>
                <w:spacing w:val="0"/>
                <w:kern w:val="16"/>
                <w:szCs w:val="16"/>
              </w:rPr>
              <w:t xml:space="preserve"> </w:t>
            </w:r>
            <w:r w:rsidR="0035374B" w:rsidRPr="004835D4">
              <w:rPr>
                <w:spacing w:val="0"/>
                <w:kern w:val="16"/>
                <w:szCs w:val="16"/>
              </w:rPr>
              <w:t>|</w:t>
            </w:r>
            <w:r w:rsidR="00A304FE">
              <w:rPr>
                <w:spacing w:val="0"/>
                <w:kern w:val="16"/>
                <w:szCs w:val="16"/>
              </w:rPr>
              <w:t xml:space="preserve">  </w:t>
            </w:r>
            <w:r w:rsidR="0035374B" w:rsidRPr="004835D4">
              <w:rPr>
                <w:spacing w:val="0"/>
                <w:kern w:val="16"/>
                <w:szCs w:val="16"/>
              </w:rPr>
              <w:t>hello@annapetry.com</w:t>
            </w:r>
          </w:p>
        </w:tc>
      </w:tr>
      <w:tr w:rsidR="00611F5E" w14:paraId="689CA9C2" w14:textId="77777777" w:rsidTr="00EE2975">
        <w:trPr>
          <w:trHeight w:val="88"/>
        </w:trPr>
        <w:tc>
          <w:tcPr>
            <w:tcW w:w="450" w:type="dxa"/>
          </w:tcPr>
          <w:p w14:paraId="1561128F" w14:textId="77777777" w:rsidR="00611F5E" w:rsidRPr="00D86A66" w:rsidRDefault="00611F5E" w:rsidP="00611F5E">
            <w:pPr>
              <w:rPr>
                <w:sz w:val="6"/>
                <w:szCs w:val="6"/>
              </w:rPr>
            </w:pPr>
          </w:p>
        </w:tc>
        <w:tc>
          <w:tcPr>
            <w:tcW w:w="7805" w:type="dxa"/>
            <w:gridSpan w:val="4"/>
          </w:tcPr>
          <w:p w14:paraId="4811A967" w14:textId="77777777" w:rsidR="00611F5E" w:rsidRPr="00D86A66" w:rsidRDefault="00611F5E" w:rsidP="00611F5E">
            <w:pPr>
              <w:pStyle w:val="PersonalInformation"/>
              <w:rPr>
                <w:sz w:val="6"/>
                <w:szCs w:val="6"/>
              </w:rPr>
            </w:pPr>
          </w:p>
        </w:tc>
      </w:tr>
      <w:tr w:rsidR="00611F5E" w14:paraId="1A3D4742" w14:textId="77777777" w:rsidTr="00EE2975">
        <w:trPr>
          <w:trHeight w:val="293"/>
        </w:trPr>
        <w:tc>
          <w:tcPr>
            <w:tcW w:w="8255" w:type="dxa"/>
            <w:gridSpan w:val="5"/>
          </w:tcPr>
          <w:p w14:paraId="5D297368" w14:textId="05221424" w:rsidR="00611F5E" w:rsidRDefault="008647B8" w:rsidP="007F2AF6">
            <w:pPr>
              <w:pStyle w:val="SectionHeading"/>
            </w:pPr>
            <w:r>
              <w:t>Summary</w:t>
            </w:r>
          </w:p>
        </w:tc>
      </w:tr>
      <w:tr w:rsidR="00611F5E" w14:paraId="1DE8A671" w14:textId="77777777" w:rsidTr="00EE2975">
        <w:trPr>
          <w:trHeight w:val="707"/>
        </w:trPr>
        <w:tc>
          <w:tcPr>
            <w:tcW w:w="8255" w:type="dxa"/>
            <w:gridSpan w:val="5"/>
          </w:tcPr>
          <w:p w14:paraId="3BE366B9" w14:textId="70EF4A46" w:rsidR="00611F5E" w:rsidRDefault="00B421FA" w:rsidP="00E62DE5">
            <w:pPr>
              <w:pStyle w:val="Copy"/>
              <w:spacing w:after="40"/>
              <w:ind w:left="360"/>
            </w:pPr>
            <w:r w:rsidRPr="00B421FA">
              <w:t xml:space="preserve">I’m a designer, maker, and freelance developer, integrating an eye for design with technical proficiency and meticulous attention to detail. With a background </w:t>
            </w:r>
            <w:r w:rsidR="00E62DE5">
              <w:t>in product design</w:t>
            </w:r>
            <w:r w:rsidRPr="00B421FA">
              <w:t xml:space="preserve">, graphic design, and computer science, I’m pursuing a career at the intersection of the technical and the creative. </w:t>
            </w:r>
          </w:p>
        </w:tc>
      </w:tr>
      <w:tr w:rsidR="00A74B4C" w14:paraId="7822A36C" w14:textId="77777777" w:rsidTr="00EE2975">
        <w:trPr>
          <w:trHeight w:val="275"/>
        </w:trPr>
        <w:tc>
          <w:tcPr>
            <w:tcW w:w="8255" w:type="dxa"/>
            <w:gridSpan w:val="5"/>
          </w:tcPr>
          <w:p w14:paraId="014611B9" w14:textId="77777777" w:rsidR="00A74B4C" w:rsidRDefault="00A74B4C" w:rsidP="007F2AF6">
            <w:pPr>
              <w:pStyle w:val="SectionHeading"/>
            </w:pPr>
            <w:r>
              <w:t>Relevant Skills</w:t>
            </w:r>
          </w:p>
        </w:tc>
      </w:tr>
      <w:tr w:rsidR="00A74B4C" w14:paraId="310B8849" w14:textId="77777777" w:rsidTr="00EE2975">
        <w:trPr>
          <w:trHeight w:val="1418"/>
        </w:trPr>
        <w:tc>
          <w:tcPr>
            <w:tcW w:w="4127" w:type="dxa"/>
            <w:gridSpan w:val="2"/>
          </w:tcPr>
          <w:p w14:paraId="48C83B9A" w14:textId="0A281283" w:rsidR="00A74B4C" w:rsidRPr="00126B57" w:rsidRDefault="00A74B4C" w:rsidP="00126B57">
            <w:pPr>
              <w:rPr>
                <w:b/>
              </w:rPr>
            </w:pPr>
            <w:r w:rsidRPr="00F662A9">
              <w:rPr>
                <w:b/>
              </w:rPr>
              <w:t xml:space="preserve">Development </w:t>
            </w:r>
            <w:r>
              <w:rPr>
                <w:b/>
              </w:rPr>
              <w:t xml:space="preserve"> Experience</w:t>
            </w:r>
          </w:p>
          <w:p w14:paraId="44A35A76" w14:textId="77777777" w:rsidR="00A74B4C" w:rsidRDefault="00ED6E29" w:rsidP="00A74B4C">
            <w:pPr>
              <w:pStyle w:val="ListParagraph"/>
              <w:spacing w:after="20"/>
              <w:ind w:left="360" w:hanging="216"/>
            </w:pPr>
            <w:r>
              <w:t>HTML</w:t>
            </w:r>
            <w:r w:rsidR="00577F44">
              <w:t xml:space="preserve"> / HTML5</w:t>
            </w:r>
          </w:p>
          <w:p w14:paraId="49D240B3" w14:textId="777C4BFC" w:rsidR="00A74B4C" w:rsidRDefault="00ED6E29" w:rsidP="00A74B4C">
            <w:pPr>
              <w:pStyle w:val="ListParagraph"/>
              <w:spacing w:after="20"/>
              <w:ind w:left="360" w:hanging="216"/>
            </w:pPr>
            <w:r>
              <w:t>CSS</w:t>
            </w:r>
            <w:r w:rsidR="00CC76EC">
              <w:t xml:space="preserve"> / CSS3</w:t>
            </w:r>
            <w:r w:rsidR="00FF33D0">
              <w:t xml:space="preserve"> / Sass</w:t>
            </w:r>
            <w:bookmarkStart w:id="0" w:name="_GoBack"/>
            <w:bookmarkEnd w:id="0"/>
          </w:p>
          <w:p w14:paraId="2208F915" w14:textId="77777777" w:rsidR="00A74B4C" w:rsidRDefault="00ED6E29" w:rsidP="00A74B4C">
            <w:pPr>
              <w:pStyle w:val="ListParagraph"/>
              <w:spacing w:after="20"/>
              <w:ind w:left="360" w:hanging="216"/>
            </w:pPr>
            <w:r>
              <w:t>JavaScript</w:t>
            </w:r>
            <w:r w:rsidR="00CC76EC">
              <w:t xml:space="preserve"> / jQuery</w:t>
            </w:r>
          </w:p>
          <w:p w14:paraId="3E5AED61" w14:textId="77777777" w:rsidR="00A74B4C" w:rsidRDefault="00A74B4C" w:rsidP="00A74B4C">
            <w:pPr>
              <w:pStyle w:val="ListParagraph"/>
              <w:spacing w:after="20"/>
              <w:ind w:left="360" w:hanging="216"/>
            </w:pPr>
            <w:r>
              <w:t>PHP</w:t>
            </w:r>
          </w:p>
          <w:p w14:paraId="4D485D3D" w14:textId="41516826" w:rsidR="00126B57" w:rsidRDefault="00126B57" w:rsidP="00A74B4C">
            <w:pPr>
              <w:pStyle w:val="ListParagraph"/>
              <w:spacing w:after="20"/>
              <w:ind w:left="360" w:hanging="216"/>
            </w:pPr>
            <w:r>
              <w:t>C++</w:t>
            </w:r>
          </w:p>
        </w:tc>
        <w:tc>
          <w:tcPr>
            <w:tcW w:w="4128" w:type="dxa"/>
            <w:gridSpan w:val="3"/>
          </w:tcPr>
          <w:p w14:paraId="6C2DD95B" w14:textId="77777777" w:rsidR="00A74B4C" w:rsidRPr="00F662A9" w:rsidRDefault="00A74B4C" w:rsidP="00A74B4C">
            <w:pPr>
              <w:rPr>
                <w:b/>
              </w:rPr>
            </w:pPr>
            <w:r>
              <w:rPr>
                <w:b/>
              </w:rPr>
              <w:t>S</w:t>
            </w:r>
            <w:r w:rsidRPr="00F662A9">
              <w:rPr>
                <w:b/>
              </w:rPr>
              <w:t>oftware and Other Experience</w:t>
            </w:r>
          </w:p>
          <w:p w14:paraId="35F85CFD" w14:textId="6F3B2C86" w:rsidR="00A74B4C" w:rsidRDefault="00A74B4C" w:rsidP="00A74B4C">
            <w:pPr>
              <w:pStyle w:val="ListParagraph"/>
              <w:spacing w:after="20"/>
              <w:ind w:left="360" w:hanging="216"/>
            </w:pPr>
            <w:r>
              <w:t xml:space="preserve">Proficiency in </w:t>
            </w:r>
            <w:r w:rsidR="00C20526">
              <w:t>Adobe C</w:t>
            </w:r>
            <w:r w:rsidR="006156F9">
              <w:t>reative Suite</w:t>
            </w:r>
          </w:p>
          <w:p w14:paraId="1414232A" w14:textId="77777777" w:rsidR="00A74B4C" w:rsidRPr="00F662A9" w:rsidRDefault="00A74B4C" w:rsidP="00A74B4C">
            <w:pPr>
              <w:pStyle w:val="ListParagraph"/>
              <w:spacing w:after="20"/>
              <w:ind w:left="360" w:hanging="216"/>
            </w:pPr>
            <w:r>
              <w:t>Comfortable w</w:t>
            </w:r>
            <w:r w:rsidR="00E95E32">
              <w:t>ith Windows, Mac OS X, and Linux</w:t>
            </w:r>
          </w:p>
          <w:p w14:paraId="6395C026" w14:textId="77777777" w:rsidR="00A74B4C" w:rsidRDefault="00C12170" w:rsidP="00A74B4C">
            <w:pPr>
              <w:pStyle w:val="ListParagraph"/>
              <w:spacing w:after="20"/>
              <w:ind w:left="360" w:hanging="216"/>
            </w:pPr>
            <w:r w:rsidRPr="00C12170">
              <w:t>Experience</w:t>
            </w:r>
            <w:r w:rsidR="00CC6839">
              <w:t>d</w:t>
            </w:r>
            <w:r w:rsidRPr="00C12170">
              <w:t xml:space="preserve"> with VCS, such as Git</w:t>
            </w:r>
          </w:p>
          <w:p w14:paraId="02F94CFF" w14:textId="7AF9D0E3" w:rsidR="00A74B4C" w:rsidRDefault="006156F9" w:rsidP="006156F9">
            <w:pPr>
              <w:pStyle w:val="ListParagraph"/>
              <w:spacing w:after="0"/>
              <w:ind w:left="360" w:hanging="216"/>
            </w:pPr>
            <w:r>
              <w:t>Experienced with mockup and wireframe tools, such as Axure</w:t>
            </w:r>
          </w:p>
        </w:tc>
      </w:tr>
      <w:tr w:rsidR="00611F5E" w14:paraId="78815879" w14:textId="77777777" w:rsidTr="00EE2975">
        <w:trPr>
          <w:trHeight w:val="302"/>
        </w:trPr>
        <w:tc>
          <w:tcPr>
            <w:tcW w:w="8255" w:type="dxa"/>
            <w:gridSpan w:val="5"/>
          </w:tcPr>
          <w:p w14:paraId="22783476" w14:textId="77777777" w:rsidR="00611F5E" w:rsidRDefault="00611F5E" w:rsidP="007F2AF6">
            <w:pPr>
              <w:pStyle w:val="SectionHeading"/>
            </w:pPr>
            <w:r>
              <w:t>Employment History</w:t>
            </w:r>
          </w:p>
        </w:tc>
      </w:tr>
      <w:tr w:rsidR="00611F5E" w14:paraId="68542C63" w14:textId="77777777" w:rsidTr="00EE2975">
        <w:tc>
          <w:tcPr>
            <w:tcW w:w="5788" w:type="dxa"/>
            <w:gridSpan w:val="4"/>
          </w:tcPr>
          <w:p w14:paraId="152C1059" w14:textId="77777777" w:rsidR="00611F5E" w:rsidRDefault="0035374B" w:rsidP="007F2AF6">
            <w:pPr>
              <w:pStyle w:val="Bold"/>
            </w:pPr>
            <w:r>
              <w:t>Web Designer &amp; Developer</w:t>
            </w:r>
            <w:r w:rsidR="00611F5E">
              <w:rPr>
                <w:b w:val="0"/>
              </w:rPr>
              <w:t>,</w:t>
            </w:r>
            <w:r w:rsidR="00611F5E">
              <w:t xml:space="preserve"> </w:t>
            </w:r>
            <w:r>
              <w:rPr>
                <w:b w:val="0"/>
              </w:rPr>
              <w:t>Freelance</w:t>
            </w:r>
          </w:p>
        </w:tc>
        <w:tc>
          <w:tcPr>
            <w:tcW w:w="2467" w:type="dxa"/>
          </w:tcPr>
          <w:p w14:paraId="567BD982" w14:textId="77777777" w:rsidR="00611F5E" w:rsidRDefault="0035374B" w:rsidP="007F2AF6">
            <w:pPr>
              <w:pStyle w:val="Dates"/>
            </w:pPr>
            <w:r>
              <w:t>December 2013</w:t>
            </w:r>
            <w:r w:rsidR="00611F5E">
              <w:t xml:space="preserve"> </w:t>
            </w:r>
            <w:r w:rsidR="00611F5E" w:rsidRPr="00F53921">
              <w:t>—</w:t>
            </w:r>
            <w:r w:rsidR="00611F5E">
              <w:t xml:space="preserve"> Present</w:t>
            </w:r>
          </w:p>
        </w:tc>
      </w:tr>
      <w:tr w:rsidR="00611F5E" w14:paraId="714643F4" w14:textId="77777777" w:rsidTr="00EE2975">
        <w:tc>
          <w:tcPr>
            <w:tcW w:w="8255" w:type="dxa"/>
            <w:gridSpan w:val="5"/>
          </w:tcPr>
          <w:sdt>
            <w:sdtPr>
              <w:id w:val="737166375"/>
              <w:placeholder>
                <w:docPart w:val="648E65A9D47543AC8518F0AD181935AF"/>
              </w:placeholder>
            </w:sdtPr>
            <w:sdtEndPr/>
            <w:sdtContent>
              <w:p w14:paraId="0037BBD8" w14:textId="075DDCF9" w:rsidR="00611F5E" w:rsidRDefault="00611F5E" w:rsidP="00611F5E">
                <w:pPr>
                  <w:pStyle w:val="Italics"/>
                </w:pPr>
                <w:r>
                  <w:t>Portland, OR</w:t>
                </w:r>
                <w:r w:rsidR="00AE0CE2">
                  <w:t xml:space="preserve"> | San Francisco, CA</w:t>
                </w:r>
              </w:p>
            </w:sdtContent>
          </w:sdt>
          <w:p w14:paraId="1E8E0370" w14:textId="77777777" w:rsidR="00A81FA1" w:rsidRPr="00A81FA1" w:rsidRDefault="00A81FA1" w:rsidP="00A81FA1">
            <w:pPr>
              <w:pStyle w:val="ListParagraph"/>
              <w:ind w:left="360" w:hanging="216"/>
            </w:pPr>
            <w:r w:rsidRPr="00A81FA1">
              <w:t>Consult with clients to understand their needs and deliver a product that aligns with their business objectives.</w:t>
            </w:r>
          </w:p>
          <w:p w14:paraId="2BC32539" w14:textId="7A0983AB" w:rsidR="001B005C" w:rsidRDefault="006156F9" w:rsidP="001B005C">
            <w:pPr>
              <w:pStyle w:val="ListParagraph"/>
              <w:ind w:left="360" w:hanging="216"/>
            </w:pPr>
            <w:r>
              <w:t>Create</w:t>
            </w:r>
            <w:r w:rsidR="001B005C">
              <w:t xml:space="preserve"> wireframes </w:t>
            </w:r>
            <w:r w:rsidR="00E62DE5">
              <w:t>and mock</w:t>
            </w:r>
            <w:r w:rsidR="007A589A">
              <w:t xml:space="preserve">ups of website designs to </w:t>
            </w:r>
            <w:r w:rsidR="00C844C0">
              <w:t>assess and fine-tune</w:t>
            </w:r>
            <w:r w:rsidR="007A589A">
              <w:t xml:space="preserve"> functionalit</w:t>
            </w:r>
            <w:r w:rsidR="00224B5E">
              <w:t>y and page layout.</w:t>
            </w:r>
          </w:p>
          <w:p w14:paraId="173372AD" w14:textId="61B78A4D" w:rsidR="001B005C" w:rsidRDefault="00260271" w:rsidP="007A589A">
            <w:pPr>
              <w:pStyle w:val="ListParagraph"/>
              <w:ind w:left="360" w:hanging="216"/>
            </w:pPr>
            <w:r>
              <w:t>Use</w:t>
            </w:r>
            <w:r w:rsidR="00C844C0">
              <w:t xml:space="preserve"> PHP, HTML/HTML5, CSS/CSS3, and jQuery</w:t>
            </w:r>
            <w:r>
              <w:t xml:space="preserve"> to</w:t>
            </w:r>
            <w:r w:rsidR="00224B5E">
              <w:t xml:space="preserve"> build </w:t>
            </w:r>
            <w:r w:rsidR="000F11A0">
              <w:t>interactive and responsive</w:t>
            </w:r>
            <w:r w:rsidR="00224B5E">
              <w:t xml:space="preserve"> websites.</w:t>
            </w:r>
          </w:p>
          <w:p w14:paraId="5A11A07A" w14:textId="38AA7190" w:rsidR="00A81FA1" w:rsidRDefault="00224B5E" w:rsidP="007F2AF6">
            <w:pPr>
              <w:pStyle w:val="ListParagraph"/>
              <w:ind w:left="360" w:hanging="216"/>
            </w:pPr>
            <w:r>
              <w:t xml:space="preserve">Use Adobe Suite to </w:t>
            </w:r>
            <w:r w:rsidR="007F2AF6">
              <w:t>produce</w:t>
            </w:r>
            <w:r>
              <w:t xml:space="preserve"> and</w:t>
            </w:r>
            <w:r w:rsidR="006156F9">
              <w:t xml:space="preserve"> manipulate graphics and images, </w:t>
            </w:r>
            <w:r w:rsidR="007F2AF6">
              <w:t>creating</w:t>
            </w:r>
            <w:r w:rsidR="006156F9">
              <w:t xml:space="preserve"> engaging </w:t>
            </w:r>
            <w:r w:rsidR="000F11A0">
              <w:t>web and print logos and banners.</w:t>
            </w:r>
          </w:p>
        </w:tc>
      </w:tr>
      <w:tr w:rsidR="00611F5E" w14:paraId="3334D303" w14:textId="77777777" w:rsidTr="00EE2975">
        <w:tc>
          <w:tcPr>
            <w:tcW w:w="5788" w:type="dxa"/>
            <w:gridSpan w:val="4"/>
          </w:tcPr>
          <w:p w14:paraId="2FA9ED77" w14:textId="77777777" w:rsidR="00611F5E" w:rsidRDefault="0035374B" w:rsidP="007F2AF6">
            <w:pPr>
              <w:pStyle w:val="Bold"/>
            </w:pPr>
            <w:r w:rsidRPr="00521EFB">
              <w:t>C</w:t>
            </w:r>
            <w:r>
              <w:t>o-Founder, Designer, Fabricator</w:t>
            </w:r>
            <w:r>
              <w:rPr>
                <w:b w:val="0"/>
              </w:rPr>
              <w:t>,</w:t>
            </w:r>
            <w:r w:rsidRPr="00892701">
              <w:rPr>
                <w:b w:val="0"/>
              </w:rPr>
              <w:t xml:space="preserve"> </w:t>
            </w:r>
            <w:r>
              <w:rPr>
                <w:b w:val="0"/>
              </w:rPr>
              <w:t>Arc &amp; Ash</w:t>
            </w:r>
          </w:p>
        </w:tc>
        <w:tc>
          <w:tcPr>
            <w:tcW w:w="2467" w:type="dxa"/>
          </w:tcPr>
          <w:p w14:paraId="2507B198" w14:textId="77777777" w:rsidR="00611F5E" w:rsidRDefault="0035374B" w:rsidP="007F2AF6">
            <w:pPr>
              <w:pStyle w:val="Dates"/>
            </w:pPr>
            <w:r>
              <w:t>August 2012</w:t>
            </w:r>
            <w:r w:rsidR="00611F5E">
              <w:t xml:space="preserve"> </w:t>
            </w:r>
            <w:r w:rsidR="00611F5E" w:rsidRPr="00F53921">
              <w:t>—</w:t>
            </w:r>
            <w:r w:rsidR="00611F5E">
              <w:t xml:space="preserve"> </w:t>
            </w:r>
            <w:r>
              <w:t>Present</w:t>
            </w:r>
          </w:p>
        </w:tc>
      </w:tr>
      <w:tr w:rsidR="00611F5E" w14:paraId="54B0502D" w14:textId="77777777" w:rsidTr="00EE2975">
        <w:tc>
          <w:tcPr>
            <w:tcW w:w="8255" w:type="dxa"/>
            <w:gridSpan w:val="5"/>
          </w:tcPr>
          <w:p w14:paraId="0C8FD5D0" w14:textId="77777777" w:rsidR="00611F5E" w:rsidRDefault="00611F5E" w:rsidP="00611F5E">
            <w:pPr>
              <w:pStyle w:val="Italics"/>
            </w:pPr>
            <w:r>
              <w:t>Portland, OR</w:t>
            </w:r>
          </w:p>
          <w:p w14:paraId="050A3720" w14:textId="015A61AC" w:rsidR="00611F5E" w:rsidRDefault="00611F5E" w:rsidP="00611F5E">
            <w:pPr>
              <w:pStyle w:val="ListParagraph"/>
              <w:ind w:left="360" w:hanging="216"/>
            </w:pPr>
            <w:r>
              <w:t>Designed a line of elegant house and garden-wares, which are currently sold in more tha</w:t>
            </w:r>
            <w:r w:rsidR="00C42E50">
              <w:t xml:space="preserve">n 10 shops in the Portland </w:t>
            </w:r>
            <w:r w:rsidR="000F11A0">
              <w:t xml:space="preserve">metro </w:t>
            </w:r>
            <w:r w:rsidR="00C42E50">
              <w:t>area.</w:t>
            </w:r>
          </w:p>
          <w:p w14:paraId="73F180B1" w14:textId="6EA9BF19" w:rsidR="00611F5E" w:rsidRDefault="00611F5E" w:rsidP="00611F5E">
            <w:pPr>
              <w:pStyle w:val="ListParagraph"/>
              <w:ind w:left="360" w:hanging="216"/>
            </w:pPr>
            <w:r>
              <w:t xml:space="preserve">Created and optimized production processes for each piece in order to increase efficiency, </w:t>
            </w:r>
            <w:r w:rsidR="006156F9">
              <w:t>resulting</w:t>
            </w:r>
            <w:r>
              <w:t xml:space="preserve"> in </w:t>
            </w:r>
            <w:r w:rsidR="00CE2C25">
              <w:t xml:space="preserve">the manufacturing </w:t>
            </w:r>
            <w:r w:rsidR="0014144C">
              <w:t>of 75</w:t>
            </w:r>
            <w:r>
              <w:t>-100 pieces every two days.</w:t>
            </w:r>
          </w:p>
          <w:p w14:paraId="12E2FDBD" w14:textId="77777777" w:rsidR="00611F5E" w:rsidRDefault="00611F5E" w:rsidP="00611F5E">
            <w:pPr>
              <w:pStyle w:val="ListParagraph"/>
              <w:ind w:left="360" w:hanging="216"/>
            </w:pPr>
            <w:r>
              <w:t xml:space="preserve">Cultivated </w:t>
            </w:r>
            <w:r w:rsidR="0083545F">
              <w:t>close working relationships with cl</w:t>
            </w:r>
            <w:r w:rsidR="00071E45">
              <w:t>ients</w:t>
            </w:r>
            <w:r w:rsidR="00E95E32">
              <w:t>.</w:t>
            </w:r>
          </w:p>
          <w:p w14:paraId="292D03D1" w14:textId="77777777" w:rsidR="00611F5E" w:rsidRDefault="00611F5E" w:rsidP="00611F5E">
            <w:pPr>
              <w:pStyle w:val="ListParagraph"/>
              <w:ind w:left="360" w:hanging="216"/>
            </w:pPr>
            <w:r>
              <w:t>Designed and maintained spreadsheets to track material and operation costs, person-hours for each production run, and gross revenue and profit per product.</w:t>
            </w:r>
          </w:p>
          <w:p w14:paraId="3EF83FB1" w14:textId="77777777" w:rsidR="00C42E50" w:rsidRDefault="009972A8" w:rsidP="009972A8">
            <w:pPr>
              <w:pStyle w:val="ListParagraph"/>
              <w:ind w:left="360" w:hanging="216"/>
            </w:pPr>
            <w:r>
              <w:t xml:space="preserve">Business earned over </w:t>
            </w:r>
            <w:r w:rsidR="00376283">
              <w:t xml:space="preserve">$4,000 </w:t>
            </w:r>
            <w:r w:rsidR="00C42E50">
              <w:t xml:space="preserve">dollars </w:t>
            </w:r>
            <w:r w:rsidR="00376283">
              <w:t xml:space="preserve">in </w:t>
            </w:r>
            <w:r w:rsidR="00D72F01">
              <w:t xml:space="preserve">gross margin </w:t>
            </w:r>
            <w:r w:rsidR="00C42E50">
              <w:t xml:space="preserve">in </w:t>
            </w:r>
            <w:r>
              <w:t>its first 5 months.</w:t>
            </w:r>
          </w:p>
        </w:tc>
      </w:tr>
      <w:tr w:rsidR="00611F5E" w14:paraId="769D2E95" w14:textId="77777777" w:rsidTr="00EE2975">
        <w:tc>
          <w:tcPr>
            <w:tcW w:w="5788" w:type="dxa"/>
            <w:gridSpan w:val="4"/>
          </w:tcPr>
          <w:p w14:paraId="0B00B740" w14:textId="77777777" w:rsidR="00611F5E" w:rsidRPr="00892701" w:rsidRDefault="0035374B" w:rsidP="007F2AF6">
            <w:pPr>
              <w:pStyle w:val="Bold"/>
              <w:rPr>
                <w:b w:val="0"/>
              </w:rPr>
            </w:pPr>
            <w:r>
              <w:t>Craftsperson</w:t>
            </w:r>
            <w:r>
              <w:rPr>
                <w:b w:val="0"/>
              </w:rPr>
              <w:t>,</w:t>
            </w:r>
            <w:r w:rsidRPr="00892701">
              <w:rPr>
                <w:b w:val="0"/>
              </w:rPr>
              <w:t xml:space="preserve"> </w:t>
            </w:r>
            <w:r>
              <w:rPr>
                <w:b w:val="0"/>
              </w:rPr>
              <w:t>Tanner Goods</w:t>
            </w:r>
          </w:p>
        </w:tc>
        <w:tc>
          <w:tcPr>
            <w:tcW w:w="2467" w:type="dxa"/>
          </w:tcPr>
          <w:p w14:paraId="3582D11E" w14:textId="77777777" w:rsidR="00611F5E" w:rsidRDefault="0035374B" w:rsidP="007F2AF6">
            <w:pPr>
              <w:pStyle w:val="Dates"/>
            </w:pPr>
            <w:r>
              <w:t>June 2013</w:t>
            </w:r>
            <w:r w:rsidR="00611F5E">
              <w:t xml:space="preserve"> — </w:t>
            </w:r>
            <w:r>
              <w:t>December 2013</w:t>
            </w:r>
          </w:p>
        </w:tc>
      </w:tr>
      <w:tr w:rsidR="00611F5E" w14:paraId="2F7FDF17" w14:textId="77777777" w:rsidTr="00EE2975">
        <w:tc>
          <w:tcPr>
            <w:tcW w:w="8255" w:type="dxa"/>
            <w:gridSpan w:val="5"/>
          </w:tcPr>
          <w:p w14:paraId="0710FD4C" w14:textId="77777777" w:rsidR="00CE2C25" w:rsidRDefault="00611F5E" w:rsidP="00CE2C25">
            <w:pPr>
              <w:pStyle w:val="Italics"/>
            </w:pPr>
            <w:r>
              <w:t>Portland, OR</w:t>
            </w:r>
          </w:p>
          <w:p w14:paraId="31D20721" w14:textId="77777777" w:rsidR="0035374B" w:rsidRDefault="0035374B" w:rsidP="0035374B">
            <w:pPr>
              <w:pStyle w:val="ListParagraph"/>
              <w:ind w:left="360" w:hanging="216"/>
            </w:pPr>
            <w:r>
              <w:t>Involved in all aspects of product construction; cutting, assembling, sewing, and finishing high quality leather products.</w:t>
            </w:r>
          </w:p>
          <w:p w14:paraId="61685181" w14:textId="36F2FA33" w:rsidR="0035374B" w:rsidRDefault="0035374B" w:rsidP="0035374B">
            <w:pPr>
              <w:pStyle w:val="ListParagraph"/>
              <w:ind w:left="360" w:hanging="216"/>
            </w:pPr>
            <w:r>
              <w:t>Work</w:t>
            </w:r>
            <w:r w:rsidR="00AE0CE2">
              <w:t>ed</w:t>
            </w:r>
            <w:r>
              <w:t xml:space="preserve"> seamlessly with team to coordinate various manufacturing processes, maintain an efficient workflow, and ensure production schedules are met.</w:t>
            </w:r>
          </w:p>
          <w:p w14:paraId="7A0BBDDE" w14:textId="4DFF79EC" w:rsidR="00611F5E" w:rsidRDefault="0035374B" w:rsidP="00A81FA1">
            <w:pPr>
              <w:pStyle w:val="ListParagraph"/>
              <w:ind w:left="360" w:hanging="216"/>
            </w:pPr>
            <w:r>
              <w:t>Experiment</w:t>
            </w:r>
            <w:r w:rsidR="00AE0CE2">
              <w:t>ed</w:t>
            </w:r>
            <w:r>
              <w:t xml:space="preserve"> </w:t>
            </w:r>
            <w:r w:rsidR="00A81FA1">
              <w:t>with</w:t>
            </w:r>
            <w:r>
              <w:t xml:space="preserve"> design concepts for new leather products</w:t>
            </w:r>
            <w:r w:rsidR="00A81FA1">
              <w:t>.</w:t>
            </w:r>
          </w:p>
        </w:tc>
      </w:tr>
      <w:tr w:rsidR="00611F5E" w14:paraId="4B004CB2" w14:textId="77777777" w:rsidTr="00EE2975">
        <w:tc>
          <w:tcPr>
            <w:tcW w:w="5695" w:type="dxa"/>
            <w:gridSpan w:val="3"/>
          </w:tcPr>
          <w:p w14:paraId="579E4F7E" w14:textId="77777777" w:rsidR="00611F5E" w:rsidRPr="00F53921" w:rsidRDefault="0035374B" w:rsidP="007F2AF6">
            <w:pPr>
              <w:pStyle w:val="Bold"/>
              <w:rPr>
                <w:b w:val="0"/>
              </w:rPr>
            </w:pPr>
            <w:r>
              <w:t>Baker</w:t>
            </w:r>
            <w:r>
              <w:rPr>
                <w:b w:val="0"/>
              </w:rPr>
              <w:t>,</w:t>
            </w:r>
            <w:r>
              <w:t xml:space="preserve"> </w:t>
            </w:r>
            <w:r>
              <w:rPr>
                <w:b w:val="0"/>
              </w:rPr>
              <w:t>Bakery Bar</w:t>
            </w:r>
          </w:p>
        </w:tc>
        <w:tc>
          <w:tcPr>
            <w:tcW w:w="2560" w:type="dxa"/>
            <w:gridSpan w:val="2"/>
          </w:tcPr>
          <w:p w14:paraId="6F5C8251" w14:textId="77777777" w:rsidR="00611F5E" w:rsidRDefault="0035374B" w:rsidP="007F2AF6">
            <w:pPr>
              <w:pStyle w:val="Dates"/>
            </w:pPr>
            <w:r>
              <w:t>January 2013</w:t>
            </w:r>
            <w:r w:rsidR="00611F5E">
              <w:t xml:space="preserve"> — </w:t>
            </w:r>
            <w:r>
              <w:t>June</w:t>
            </w:r>
            <w:r w:rsidR="00611F5E">
              <w:t xml:space="preserve"> 201</w:t>
            </w:r>
            <w:r>
              <w:t>3</w:t>
            </w:r>
          </w:p>
        </w:tc>
      </w:tr>
      <w:tr w:rsidR="00611F5E" w14:paraId="323CA592" w14:textId="77777777" w:rsidTr="00EE2975">
        <w:trPr>
          <w:trHeight w:val="1220"/>
        </w:trPr>
        <w:tc>
          <w:tcPr>
            <w:tcW w:w="8255" w:type="dxa"/>
            <w:gridSpan w:val="5"/>
          </w:tcPr>
          <w:sdt>
            <w:sdtPr>
              <w:id w:val="737166380"/>
              <w:placeholder>
                <w:docPart w:val="B75714DEB90A4B08910F7F49C64F8773"/>
              </w:placeholder>
            </w:sdtPr>
            <w:sdtEndPr/>
            <w:sdtContent>
              <w:p w14:paraId="658B1876" w14:textId="77777777" w:rsidR="00611F5E" w:rsidRDefault="00611F5E" w:rsidP="00611F5E">
                <w:pPr>
                  <w:pStyle w:val="Italics"/>
                </w:pPr>
                <w:r>
                  <w:t>Portland, OR</w:t>
                </w:r>
              </w:p>
            </w:sdtContent>
          </w:sdt>
          <w:p w14:paraId="243651DE" w14:textId="77777777" w:rsidR="0035374B" w:rsidRDefault="0035374B" w:rsidP="0035374B">
            <w:pPr>
              <w:pStyle w:val="ListParagraph"/>
              <w:ind w:left="360" w:hanging="216"/>
            </w:pPr>
            <w:r>
              <w:t>Coordinated the preparation and baking of</w:t>
            </w:r>
            <w:r w:rsidRPr="00521EFB">
              <w:t xml:space="preserve"> </w:t>
            </w:r>
            <w:r>
              <w:t>over one hundred</w:t>
            </w:r>
            <w:r w:rsidRPr="00521EFB">
              <w:t xml:space="preserve"> scones and biscuits</w:t>
            </w:r>
            <w:r>
              <w:t xml:space="preserve"> a day.</w:t>
            </w:r>
          </w:p>
          <w:p w14:paraId="52EF73CF" w14:textId="77777777" w:rsidR="0035374B" w:rsidRDefault="0035374B" w:rsidP="0035374B">
            <w:pPr>
              <w:pStyle w:val="ListParagraph"/>
              <w:ind w:left="360" w:hanging="216"/>
            </w:pPr>
            <w:r w:rsidRPr="00521EFB">
              <w:t>Optimized the production o</w:t>
            </w:r>
            <w:r>
              <w:t>f English Muffins, reducing required monthly labor by 24 hours.</w:t>
            </w:r>
          </w:p>
          <w:p w14:paraId="473AB4F3" w14:textId="77777777" w:rsidR="00611F5E" w:rsidRDefault="0035374B" w:rsidP="0035374B">
            <w:pPr>
              <w:pStyle w:val="ListParagraph"/>
              <w:spacing w:after="0"/>
              <w:ind w:left="360" w:hanging="216"/>
            </w:pPr>
            <w:r w:rsidRPr="00521EFB">
              <w:t>Collaborated with a team to provide excellent products and service to customers.</w:t>
            </w:r>
          </w:p>
        </w:tc>
      </w:tr>
      <w:tr w:rsidR="00611F5E" w14:paraId="6E9AA225" w14:textId="77777777" w:rsidTr="00EE2975">
        <w:trPr>
          <w:trHeight w:val="266"/>
        </w:trPr>
        <w:tc>
          <w:tcPr>
            <w:tcW w:w="8255" w:type="dxa"/>
            <w:gridSpan w:val="5"/>
          </w:tcPr>
          <w:p w14:paraId="5BA89CF7" w14:textId="77777777" w:rsidR="00611F5E" w:rsidRDefault="00611F5E" w:rsidP="007F2AF6">
            <w:pPr>
              <w:pStyle w:val="SectionHeading"/>
            </w:pPr>
            <w:r>
              <w:t>Education</w:t>
            </w:r>
          </w:p>
        </w:tc>
      </w:tr>
      <w:tr w:rsidR="002E5B81" w14:paraId="63704FF1" w14:textId="77777777" w:rsidTr="00EE2975">
        <w:trPr>
          <w:trHeight w:val="51"/>
        </w:trPr>
        <w:tc>
          <w:tcPr>
            <w:tcW w:w="5695" w:type="dxa"/>
            <w:gridSpan w:val="3"/>
          </w:tcPr>
          <w:p w14:paraId="102BBF9F" w14:textId="3AD76D0C" w:rsidR="002E5B81" w:rsidRDefault="002E5B81" w:rsidP="007F2AF6">
            <w:pPr>
              <w:pStyle w:val="SectionHeading"/>
            </w:pPr>
            <w:r>
              <w:rPr>
                <w:b/>
                <w:caps w:val="0"/>
                <w:color w:val="auto"/>
                <w:spacing w:val="10"/>
              </w:rPr>
              <w:t>Treehouse</w:t>
            </w:r>
          </w:p>
        </w:tc>
        <w:tc>
          <w:tcPr>
            <w:tcW w:w="2560" w:type="dxa"/>
            <w:gridSpan w:val="2"/>
          </w:tcPr>
          <w:p w14:paraId="7962EECE" w14:textId="2CAE8DC6" w:rsidR="002E5B81" w:rsidRDefault="007F2AF6" w:rsidP="007F2AF6">
            <w:pPr>
              <w:pStyle w:val="Dates"/>
            </w:pPr>
            <w:r>
              <w:t>December 2013 — Present</w:t>
            </w:r>
          </w:p>
        </w:tc>
      </w:tr>
      <w:tr w:rsidR="002E5B81" w14:paraId="5813DCF9" w14:textId="77777777" w:rsidTr="00EE2975">
        <w:trPr>
          <w:trHeight w:val="51"/>
        </w:trPr>
        <w:tc>
          <w:tcPr>
            <w:tcW w:w="8255" w:type="dxa"/>
            <w:gridSpan w:val="5"/>
          </w:tcPr>
          <w:p w14:paraId="2C7C28FA" w14:textId="6BAB8C51" w:rsidR="002E5B81" w:rsidRDefault="002E5B81" w:rsidP="002E5B81">
            <w:pPr>
              <w:pStyle w:val="Italics"/>
            </w:pPr>
            <w:r>
              <w:t>Portland, OR</w:t>
            </w:r>
          </w:p>
          <w:p w14:paraId="270DD0E6" w14:textId="5223D9A2" w:rsidR="002E5B81" w:rsidRDefault="002E5B81" w:rsidP="002E5B81">
            <w:pPr>
              <w:pStyle w:val="ListParagraph"/>
              <w:ind w:left="360" w:hanging="216"/>
            </w:pPr>
            <w:r>
              <w:t>Completed self-paced HTML, CSS, JavaScript, and PHP tracks.</w:t>
            </w:r>
          </w:p>
        </w:tc>
      </w:tr>
      <w:tr w:rsidR="00611F5E" w14:paraId="2FCE7DB4" w14:textId="77777777" w:rsidTr="00EE2975">
        <w:trPr>
          <w:trHeight w:val="51"/>
        </w:trPr>
        <w:tc>
          <w:tcPr>
            <w:tcW w:w="5695" w:type="dxa"/>
            <w:gridSpan w:val="3"/>
          </w:tcPr>
          <w:p w14:paraId="3D4B4D4B" w14:textId="77777777" w:rsidR="00611F5E" w:rsidRPr="00F53921" w:rsidRDefault="00611F5E" w:rsidP="007F2AF6">
            <w:pPr>
              <w:pStyle w:val="SectionHeading"/>
              <w:rPr>
                <w:b/>
                <w:color w:val="auto"/>
              </w:rPr>
            </w:pPr>
            <w:r w:rsidRPr="00B30A2B">
              <w:rPr>
                <w:b/>
                <w:caps w:val="0"/>
                <w:color w:val="auto"/>
                <w:spacing w:val="10"/>
              </w:rPr>
              <w:t>Portlan</w:t>
            </w:r>
            <w:r>
              <w:rPr>
                <w:b/>
                <w:caps w:val="0"/>
                <w:color w:val="auto"/>
                <w:spacing w:val="10"/>
              </w:rPr>
              <w:t>d State University</w:t>
            </w:r>
          </w:p>
        </w:tc>
        <w:tc>
          <w:tcPr>
            <w:tcW w:w="2560" w:type="dxa"/>
            <w:gridSpan w:val="2"/>
          </w:tcPr>
          <w:p w14:paraId="0CE106CC" w14:textId="2577BAA1" w:rsidR="00611F5E" w:rsidRPr="00F53921" w:rsidRDefault="002E5B81" w:rsidP="00611F5E">
            <w:pPr>
              <w:pStyle w:val="Dates"/>
              <w:jc w:val="center"/>
              <w:rPr>
                <w:b/>
                <w:color w:val="auto"/>
              </w:rPr>
            </w:pPr>
            <w:r>
              <w:t>September 2008 —</w:t>
            </w:r>
            <w:r w:rsidR="00611F5E" w:rsidRPr="00B30A2B">
              <w:t xml:space="preserve"> December 2012</w:t>
            </w:r>
          </w:p>
        </w:tc>
      </w:tr>
      <w:tr w:rsidR="00611F5E" w14:paraId="04F398FA" w14:textId="77777777" w:rsidTr="00EE2975">
        <w:trPr>
          <w:trHeight w:val="51"/>
        </w:trPr>
        <w:tc>
          <w:tcPr>
            <w:tcW w:w="8255" w:type="dxa"/>
            <w:gridSpan w:val="5"/>
          </w:tcPr>
          <w:p w14:paraId="1FB921B5" w14:textId="77777777" w:rsidR="00611F5E" w:rsidRDefault="00611F5E" w:rsidP="00611F5E">
            <w:pPr>
              <w:pStyle w:val="Italics"/>
            </w:pPr>
            <w:r>
              <w:t>Portland, OR</w:t>
            </w:r>
          </w:p>
          <w:p w14:paraId="1C4EE2E4" w14:textId="5CF53E68" w:rsidR="00611F5E" w:rsidRDefault="00611F5E" w:rsidP="00611F5E">
            <w:pPr>
              <w:pStyle w:val="ListParagraph"/>
              <w:ind w:left="360" w:hanging="216"/>
            </w:pPr>
            <w:r>
              <w:t>Bachelors of Arts in Applied Linguistics with a Minor in Spanish, GPA 3.56</w:t>
            </w:r>
            <w:r w:rsidR="00A81FA1">
              <w:t>.</w:t>
            </w:r>
          </w:p>
          <w:p w14:paraId="1962F8E8" w14:textId="4767F64B" w:rsidR="00611F5E" w:rsidRDefault="00611F5E" w:rsidP="00611F5E">
            <w:pPr>
              <w:pStyle w:val="ListParagraph"/>
              <w:ind w:left="360" w:hanging="216"/>
            </w:pPr>
            <w:r>
              <w:t>Lower division undergraduate Computer Science coursework</w:t>
            </w:r>
            <w:r w:rsidR="00A81FA1">
              <w:t>.</w:t>
            </w:r>
          </w:p>
        </w:tc>
      </w:tr>
    </w:tbl>
    <w:p w14:paraId="750379B7" w14:textId="77777777" w:rsidR="007F2AF6" w:rsidRDefault="007F2AF6" w:rsidP="00100530"/>
    <w:p w14:paraId="628B3477" w14:textId="77777777" w:rsidR="00DD38E2" w:rsidRDefault="00DD38E2" w:rsidP="00100530"/>
    <w:sectPr w:rsidR="00DD38E2" w:rsidSect="00553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C7E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3EE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5DE6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646F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72E73"/>
    <w:multiLevelType w:val="multilevel"/>
    <w:tmpl w:val="374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9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efaultTabStop w:val="720"/>
  <w:drawingGridHorizontalSpacing w:val="8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01"/>
    <w:rsid w:val="000359D9"/>
    <w:rsid w:val="00071E45"/>
    <w:rsid w:val="000E3B53"/>
    <w:rsid w:val="000F11A0"/>
    <w:rsid w:val="00100530"/>
    <w:rsid w:val="00120DEC"/>
    <w:rsid w:val="00126B57"/>
    <w:rsid w:val="0014144C"/>
    <w:rsid w:val="001B005C"/>
    <w:rsid w:val="00224B5E"/>
    <w:rsid w:val="00260271"/>
    <w:rsid w:val="002E5B81"/>
    <w:rsid w:val="0035374B"/>
    <w:rsid w:val="00376283"/>
    <w:rsid w:val="003F73D2"/>
    <w:rsid w:val="00400D13"/>
    <w:rsid w:val="00431A13"/>
    <w:rsid w:val="004835D4"/>
    <w:rsid w:val="00521EFB"/>
    <w:rsid w:val="00553015"/>
    <w:rsid w:val="00571EF1"/>
    <w:rsid w:val="00577F44"/>
    <w:rsid w:val="005B4C7A"/>
    <w:rsid w:val="00604379"/>
    <w:rsid w:val="00611F5E"/>
    <w:rsid w:val="006156F9"/>
    <w:rsid w:val="00727171"/>
    <w:rsid w:val="007A589A"/>
    <w:rsid w:val="007F2AF6"/>
    <w:rsid w:val="00815C3F"/>
    <w:rsid w:val="0083545F"/>
    <w:rsid w:val="008647B8"/>
    <w:rsid w:val="00892701"/>
    <w:rsid w:val="00934287"/>
    <w:rsid w:val="00974DB9"/>
    <w:rsid w:val="009972A8"/>
    <w:rsid w:val="009E33A5"/>
    <w:rsid w:val="00A304FE"/>
    <w:rsid w:val="00A3704B"/>
    <w:rsid w:val="00A543E9"/>
    <w:rsid w:val="00A57891"/>
    <w:rsid w:val="00A6191B"/>
    <w:rsid w:val="00A7285A"/>
    <w:rsid w:val="00A74B4C"/>
    <w:rsid w:val="00A81FA1"/>
    <w:rsid w:val="00AE0CE2"/>
    <w:rsid w:val="00B30A2B"/>
    <w:rsid w:val="00B421FA"/>
    <w:rsid w:val="00B43476"/>
    <w:rsid w:val="00B56E31"/>
    <w:rsid w:val="00B7782A"/>
    <w:rsid w:val="00C12170"/>
    <w:rsid w:val="00C20526"/>
    <w:rsid w:val="00C42E50"/>
    <w:rsid w:val="00C844C0"/>
    <w:rsid w:val="00CA09B4"/>
    <w:rsid w:val="00CC6839"/>
    <w:rsid w:val="00CC76EC"/>
    <w:rsid w:val="00CE2C25"/>
    <w:rsid w:val="00D00C10"/>
    <w:rsid w:val="00D30B84"/>
    <w:rsid w:val="00D72F01"/>
    <w:rsid w:val="00D86A66"/>
    <w:rsid w:val="00DD38E2"/>
    <w:rsid w:val="00E62DE5"/>
    <w:rsid w:val="00E95E32"/>
    <w:rsid w:val="00ED0888"/>
    <w:rsid w:val="00ED6E29"/>
    <w:rsid w:val="00EE2975"/>
    <w:rsid w:val="00F53921"/>
    <w:rsid w:val="00F662A9"/>
    <w:rsid w:val="00FB0605"/>
    <w:rsid w:val="00FB364F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2C0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71EF1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571EF1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571EF1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71E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71EF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571EF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571EF1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571EF1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71EF1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571EF1"/>
    <w:rPr>
      <w:b/>
      <w:spacing w:val="10"/>
    </w:rPr>
  </w:style>
  <w:style w:type="paragraph" w:customStyle="1" w:styleId="Dates">
    <w:name w:val="Dates"/>
    <w:basedOn w:val="Normal"/>
    <w:qFormat/>
    <w:rsid w:val="00571EF1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571EF1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571EF1"/>
    <w:pPr>
      <w:numPr>
        <w:numId w:val="20"/>
      </w:numPr>
      <w:spacing w:after="80"/>
    </w:pPr>
  </w:style>
  <w:style w:type="paragraph" w:customStyle="1" w:styleId="Copy">
    <w:name w:val="Copy"/>
    <w:basedOn w:val="Normal"/>
    <w:qFormat/>
    <w:rsid w:val="00571EF1"/>
    <w:pPr>
      <w:spacing w:after="80"/>
    </w:pPr>
  </w:style>
  <w:style w:type="paragraph" w:customStyle="1" w:styleId="PlaceholderAutotext10">
    <w:name w:val="PlaceholderAutotext_10"/>
    <w:rsid w:val="00571EF1"/>
    <w:rPr>
      <w:rFonts w:eastAsiaTheme="minorEastAsia"/>
    </w:rPr>
  </w:style>
  <w:style w:type="paragraph" w:customStyle="1" w:styleId="YourName">
    <w:name w:val="Your Name"/>
    <w:basedOn w:val="Normal"/>
    <w:qFormat/>
    <w:rsid w:val="00571EF1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571EF1"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D86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571EF1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571EF1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571EF1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71E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71EF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571EF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571EF1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571EF1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71EF1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571EF1"/>
    <w:rPr>
      <w:b/>
      <w:spacing w:val="10"/>
    </w:rPr>
  </w:style>
  <w:style w:type="paragraph" w:customStyle="1" w:styleId="Dates">
    <w:name w:val="Dates"/>
    <w:basedOn w:val="Normal"/>
    <w:qFormat/>
    <w:rsid w:val="00571EF1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571EF1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571EF1"/>
    <w:pPr>
      <w:numPr>
        <w:numId w:val="20"/>
      </w:numPr>
      <w:spacing w:after="80"/>
    </w:pPr>
  </w:style>
  <w:style w:type="paragraph" w:customStyle="1" w:styleId="Copy">
    <w:name w:val="Copy"/>
    <w:basedOn w:val="Normal"/>
    <w:qFormat/>
    <w:rsid w:val="00571EF1"/>
    <w:pPr>
      <w:spacing w:after="80"/>
    </w:pPr>
  </w:style>
  <w:style w:type="paragraph" w:customStyle="1" w:styleId="PlaceholderAutotext10">
    <w:name w:val="PlaceholderAutotext_10"/>
    <w:rsid w:val="00571EF1"/>
    <w:rPr>
      <w:rFonts w:eastAsiaTheme="minorEastAsia"/>
    </w:rPr>
  </w:style>
  <w:style w:type="paragraph" w:customStyle="1" w:styleId="YourName">
    <w:name w:val="Your Name"/>
    <w:basedOn w:val="Normal"/>
    <w:qFormat/>
    <w:rsid w:val="00571EF1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571EF1"/>
    <w:rPr>
      <w:caps/>
      <w:color w:val="595959" w:themeColor="text1" w:themeTint="A6"/>
      <w:spacing w:val="20"/>
    </w:rPr>
  </w:style>
  <w:style w:type="character" w:styleId="Hyperlink">
    <w:name w:val="Hyperlink"/>
    <w:basedOn w:val="DefaultParagraphFont"/>
    <w:uiPriority w:val="99"/>
    <w:unhideWhenUsed/>
    <w:rsid w:val="00D86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\AppData\Roaming\Microsoft\Templates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F778958EA0462596162FF26CBB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5B69-3101-4494-AD21-0B4AC7B4C91B}"/>
      </w:docPartPr>
      <w:docPartBody>
        <w:p w:rsidR="00EA5B7E" w:rsidRDefault="00C40258" w:rsidP="00C40258">
          <w:pPr>
            <w:pStyle w:val="B3F778958EA0462596162FF26CBB58ED"/>
          </w:pPr>
          <w:r>
            <w:t>[your name]</w:t>
          </w:r>
        </w:p>
      </w:docPartBody>
    </w:docPart>
    <w:docPart>
      <w:docPartPr>
        <w:name w:val="648E65A9D47543AC8518F0AD18193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05669-C068-41A0-8D3E-5DB105DD9D4A}"/>
      </w:docPartPr>
      <w:docPartBody>
        <w:p w:rsidR="00EA5B7E" w:rsidRDefault="00C40258" w:rsidP="00C40258">
          <w:pPr>
            <w:pStyle w:val="648E65A9D47543AC8518F0AD181935AF"/>
          </w:pPr>
          <w:r>
            <w:t>[Rochester, NY]</w:t>
          </w:r>
        </w:p>
      </w:docPartBody>
    </w:docPart>
    <w:docPart>
      <w:docPartPr>
        <w:name w:val="B75714DEB90A4B08910F7F49C64F8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CD3A-423B-4D11-AA85-78C7B480AFB5}"/>
      </w:docPartPr>
      <w:docPartBody>
        <w:p w:rsidR="00EA5B7E" w:rsidRDefault="00C40258" w:rsidP="00C40258">
          <w:pPr>
            <w:pStyle w:val="B75714DEB90A4B08910F7F49C64F8773"/>
          </w:pPr>
          <w:r>
            <w:t>[Buffalo,NY]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1849"/>
    <w:rsid w:val="00551849"/>
    <w:rsid w:val="006364B1"/>
    <w:rsid w:val="007058AD"/>
    <w:rsid w:val="0076237B"/>
    <w:rsid w:val="007A76E0"/>
    <w:rsid w:val="00B17F9C"/>
    <w:rsid w:val="00BA1ECD"/>
    <w:rsid w:val="00C40258"/>
    <w:rsid w:val="00D8578B"/>
    <w:rsid w:val="00EA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28E263C6A41A082ACCAAEDBFCC025">
    <w:name w:val="87428E263C6A41A082ACCAAEDBFCC025"/>
    <w:rsid w:val="007058AD"/>
  </w:style>
  <w:style w:type="paragraph" w:customStyle="1" w:styleId="E6B324F71F2E4850847B08E18C1AABC4">
    <w:name w:val="E6B324F71F2E4850847B08E18C1AABC4"/>
    <w:rsid w:val="007058AD"/>
  </w:style>
  <w:style w:type="paragraph" w:customStyle="1" w:styleId="9E9F355B2CD0462C88C50E6F3645DE95">
    <w:name w:val="9E9F355B2CD0462C88C50E6F3645DE95"/>
    <w:rsid w:val="007058AD"/>
  </w:style>
  <w:style w:type="paragraph" w:customStyle="1" w:styleId="4E24582E72B540B59DEAFFA2EF0F71EE">
    <w:name w:val="4E24582E72B540B59DEAFFA2EF0F71EE"/>
    <w:rsid w:val="007058AD"/>
  </w:style>
  <w:style w:type="paragraph" w:customStyle="1" w:styleId="AF4B49F446E94893BCB3DE7707CF422C">
    <w:name w:val="AF4B49F446E94893BCB3DE7707CF422C"/>
    <w:rsid w:val="007058AD"/>
  </w:style>
  <w:style w:type="paragraph" w:customStyle="1" w:styleId="08727F03A0F749B2A3B273B1A413229D">
    <w:name w:val="08727F03A0F749B2A3B273B1A413229D"/>
    <w:rsid w:val="007058AD"/>
  </w:style>
  <w:style w:type="paragraph" w:styleId="ListParagraph">
    <w:name w:val="List Paragraph"/>
    <w:basedOn w:val="Normal"/>
    <w:uiPriority w:val="34"/>
    <w:qFormat/>
    <w:rsid w:val="007058AD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A66415FB40954E6EBC70751C4137E382">
    <w:name w:val="A66415FB40954E6EBC70751C4137E382"/>
    <w:rsid w:val="007058AD"/>
  </w:style>
  <w:style w:type="paragraph" w:customStyle="1" w:styleId="01F2DA395A97482D82A488856157281F">
    <w:name w:val="01F2DA395A97482D82A488856157281F"/>
    <w:rsid w:val="007058AD"/>
  </w:style>
  <w:style w:type="paragraph" w:customStyle="1" w:styleId="17E95C9C044145F4ADC3B9FA3B88D0F5">
    <w:name w:val="17E95C9C044145F4ADC3B9FA3B88D0F5"/>
    <w:rsid w:val="007058AD"/>
  </w:style>
  <w:style w:type="character" w:styleId="PlaceholderText">
    <w:name w:val="Placeholder Text"/>
    <w:basedOn w:val="DefaultParagraphFont"/>
    <w:uiPriority w:val="99"/>
    <w:semiHidden/>
    <w:rsid w:val="006364B1"/>
    <w:rPr>
      <w:color w:val="808080"/>
    </w:rPr>
  </w:style>
  <w:style w:type="paragraph" w:customStyle="1" w:styleId="288F5E4F6B384838B45F8DA64029B115">
    <w:name w:val="288F5E4F6B384838B45F8DA64029B115"/>
    <w:rsid w:val="007058AD"/>
  </w:style>
  <w:style w:type="paragraph" w:customStyle="1" w:styleId="1A5FCEB830F74CFEBB9FC5E20FD5E0E2">
    <w:name w:val="1A5FCEB830F74CFEBB9FC5E20FD5E0E2"/>
    <w:rsid w:val="007058AD"/>
  </w:style>
  <w:style w:type="paragraph" w:customStyle="1" w:styleId="EE1F31ABA2E240079D2D436A74EF9371">
    <w:name w:val="EE1F31ABA2E240079D2D436A74EF9371"/>
    <w:rsid w:val="007058AD"/>
  </w:style>
  <w:style w:type="paragraph" w:customStyle="1" w:styleId="3FD7FDB3CC2549D79ACA4C426F964955">
    <w:name w:val="3FD7FDB3CC2549D79ACA4C426F964955"/>
    <w:rsid w:val="007058AD"/>
  </w:style>
  <w:style w:type="paragraph" w:customStyle="1" w:styleId="308FED9C22C84442B8B49820418CB429">
    <w:name w:val="308FED9C22C84442B8B49820418CB429"/>
    <w:rsid w:val="007058AD"/>
  </w:style>
  <w:style w:type="paragraph" w:customStyle="1" w:styleId="9E117361EE024B8C81BF5C05FF7C0DC9">
    <w:name w:val="9E117361EE024B8C81BF5C05FF7C0DC9"/>
    <w:rsid w:val="007058AD"/>
  </w:style>
  <w:style w:type="paragraph" w:customStyle="1" w:styleId="F731665BD6E347B4AA9EA96CC74BAD95">
    <w:name w:val="F731665BD6E347B4AA9EA96CC74BAD95"/>
    <w:rsid w:val="007058AD"/>
  </w:style>
  <w:style w:type="paragraph" w:customStyle="1" w:styleId="661646CEAB5B496EAB18D4025B2854DB">
    <w:name w:val="661646CEAB5B496EAB18D4025B2854DB"/>
    <w:rsid w:val="007058AD"/>
  </w:style>
  <w:style w:type="paragraph" w:customStyle="1" w:styleId="1479D8D84E7F479889F64479D9510B88">
    <w:name w:val="1479D8D84E7F479889F64479D9510B88"/>
    <w:rsid w:val="007058AD"/>
  </w:style>
  <w:style w:type="paragraph" w:customStyle="1" w:styleId="B6E39BE21E6040B39EB81F3B11D30890">
    <w:name w:val="B6E39BE21E6040B39EB81F3B11D30890"/>
    <w:rsid w:val="007058AD"/>
  </w:style>
  <w:style w:type="paragraph" w:customStyle="1" w:styleId="3186715EB47241549271FDD6842A5FCD">
    <w:name w:val="3186715EB47241549271FDD6842A5FCD"/>
    <w:rsid w:val="007058AD"/>
  </w:style>
  <w:style w:type="paragraph" w:customStyle="1" w:styleId="F72D2E3BDA694D8A8C0CDB1A0B4ACC17">
    <w:name w:val="F72D2E3BDA694D8A8C0CDB1A0B4ACC17"/>
    <w:rsid w:val="007058AD"/>
  </w:style>
  <w:style w:type="paragraph" w:customStyle="1" w:styleId="9799DDF1912E4E8E9CFE568FD4CD8825">
    <w:name w:val="9799DDF1912E4E8E9CFE568FD4CD8825"/>
    <w:rsid w:val="007058AD"/>
  </w:style>
  <w:style w:type="paragraph" w:customStyle="1" w:styleId="3F6F4EBECCA94B1082720D01841BA835">
    <w:name w:val="3F6F4EBECCA94B1082720D01841BA835"/>
    <w:rsid w:val="007058AD"/>
  </w:style>
  <w:style w:type="paragraph" w:customStyle="1" w:styleId="A7163A8140A44024B84AEAF58855833F">
    <w:name w:val="A7163A8140A44024B84AEAF58855833F"/>
    <w:rsid w:val="007058AD"/>
  </w:style>
  <w:style w:type="paragraph" w:customStyle="1" w:styleId="50752C68CD674E46B525DE6B67302AC4">
    <w:name w:val="50752C68CD674E46B525DE6B67302AC4"/>
    <w:rsid w:val="007058AD"/>
  </w:style>
  <w:style w:type="paragraph" w:customStyle="1" w:styleId="EDE757A11A5A433B89FF55203A2F1A0E">
    <w:name w:val="EDE757A11A5A433B89FF55203A2F1A0E"/>
    <w:rsid w:val="007058AD"/>
  </w:style>
  <w:style w:type="paragraph" w:customStyle="1" w:styleId="15F6B184C4864113BC484281EA13CF12">
    <w:name w:val="15F6B184C4864113BC484281EA13CF12"/>
    <w:rsid w:val="007058AD"/>
  </w:style>
  <w:style w:type="paragraph" w:customStyle="1" w:styleId="78A585330C7E4AC9A71C3AD545990820">
    <w:name w:val="78A585330C7E4AC9A71C3AD545990820"/>
    <w:rsid w:val="007058AD"/>
  </w:style>
  <w:style w:type="paragraph" w:customStyle="1" w:styleId="8DD6379987DB47F08A8555B926A3A6EA">
    <w:name w:val="8DD6379987DB47F08A8555B926A3A6EA"/>
    <w:rsid w:val="007058AD"/>
  </w:style>
  <w:style w:type="paragraph" w:customStyle="1" w:styleId="1FF5F4C09925412885706ECFAF6D4E65">
    <w:name w:val="1FF5F4C09925412885706ECFAF6D4E65"/>
    <w:rsid w:val="007058AD"/>
  </w:style>
  <w:style w:type="paragraph" w:customStyle="1" w:styleId="1BFB2281AF734D6689B8C02F1E12F2FA">
    <w:name w:val="1BFB2281AF734D6689B8C02F1E12F2FA"/>
    <w:rsid w:val="007058AD"/>
  </w:style>
  <w:style w:type="paragraph" w:customStyle="1" w:styleId="380D75A32A014EF78536F0AE16048E4B">
    <w:name w:val="380D75A32A014EF78536F0AE16048E4B"/>
    <w:rsid w:val="007058AD"/>
  </w:style>
  <w:style w:type="paragraph" w:customStyle="1" w:styleId="A2E29263614643A386CD0A7EFFD6C2DA">
    <w:name w:val="A2E29263614643A386CD0A7EFFD6C2DA"/>
    <w:rsid w:val="007058AD"/>
  </w:style>
  <w:style w:type="paragraph" w:customStyle="1" w:styleId="0D4C59928BAF49EEBF37EF7C9DE91E98">
    <w:name w:val="0D4C59928BAF49EEBF37EF7C9DE91E98"/>
    <w:rsid w:val="007A76E0"/>
  </w:style>
  <w:style w:type="paragraph" w:customStyle="1" w:styleId="68A96DB6695C42188E66A685A0F080AD">
    <w:name w:val="68A96DB6695C42188E66A685A0F080AD"/>
    <w:rsid w:val="007A76E0"/>
  </w:style>
  <w:style w:type="paragraph" w:customStyle="1" w:styleId="982786259E3743BDBCC4DF76802CB47C">
    <w:name w:val="982786259E3743BDBCC4DF76802CB47C"/>
    <w:rsid w:val="007A76E0"/>
  </w:style>
  <w:style w:type="paragraph" w:customStyle="1" w:styleId="941F4094903A43DB86421CA0A48C6103">
    <w:name w:val="941F4094903A43DB86421CA0A48C6103"/>
    <w:rsid w:val="007A76E0"/>
  </w:style>
  <w:style w:type="paragraph" w:customStyle="1" w:styleId="B3F778958EA0462596162FF26CBB58ED">
    <w:name w:val="B3F778958EA0462596162FF26CBB58ED"/>
    <w:rsid w:val="00C40258"/>
  </w:style>
  <w:style w:type="paragraph" w:customStyle="1" w:styleId="648E65A9D47543AC8518F0AD181935AF">
    <w:name w:val="648E65A9D47543AC8518F0AD181935AF"/>
    <w:rsid w:val="00C40258"/>
  </w:style>
  <w:style w:type="paragraph" w:customStyle="1" w:styleId="CA5F0AE932F34C76AABC22C8D19AC5F9">
    <w:name w:val="CA5F0AE932F34C76AABC22C8D19AC5F9"/>
    <w:rsid w:val="00C40258"/>
  </w:style>
  <w:style w:type="paragraph" w:customStyle="1" w:styleId="B75714DEB90A4B08910F7F49C64F8773">
    <w:name w:val="B75714DEB90A4B08910F7F49C64F8773"/>
    <w:rsid w:val="00C40258"/>
  </w:style>
  <w:style w:type="paragraph" w:customStyle="1" w:styleId="CC494D01B4554DAAB098D7B49197B4F4">
    <w:name w:val="CC494D01B4554DAAB098D7B49197B4F4"/>
    <w:rsid w:val="00EA5B7E"/>
  </w:style>
  <w:style w:type="paragraph" w:customStyle="1" w:styleId="B7324A89225D4581AD30275C06395977">
    <w:name w:val="B7324A89225D4581AD30275C06395977"/>
    <w:rsid w:val="00EA5B7E"/>
  </w:style>
  <w:style w:type="paragraph" w:customStyle="1" w:styleId="68FB405C6B524F1B9205D9FAFDC70487">
    <w:name w:val="68FB405C6B524F1B9205D9FAFDC70487"/>
    <w:rsid w:val="00EA5B7E"/>
  </w:style>
  <w:style w:type="paragraph" w:customStyle="1" w:styleId="3303018A3B0C41A6AFDD104D260F4AB2">
    <w:name w:val="3303018A3B0C41A6AFDD104D260F4AB2"/>
    <w:rsid w:val="00EA5B7E"/>
  </w:style>
  <w:style w:type="paragraph" w:customStyle="1" w:styleId="3DF79FED8AB34F51A57CBE639BA305F9">
    <w:name w:val="3DF79FED8AB34F51A57CBE639BA305F9"/>
    <w:rsid w:val="00EA5B7E"/>
  </w:style>
  <w:style w:type="paragraph" w:customStyle="1" w:styleId="94F36E56A6B042FAAE53BF369BE1821F">
    <w:name w:val="94F36E56A6B042FAAE53BF369BE1821F"/>
    <w:rsid w:val="00EA5B7E"/>
  </w:style>
  <w:style w:type="paragraph" w:customStyle="1" w:styleId="F05373E978ED5640A99B4305A5EB96C8">
    <w:name w:val="F05373E978ED5640A99B4305A5EB96C8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B9AFE148A7516A429008550DBAD90C8E">
    <w:name w:val="B9AFE148A7516A429008550DBAD90C8E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76AC9C2ACB06714D91FC47FB5D2C92DF">
    <w:name w:val="76AC9C2ACB06714D91FC47FB5D2C92DF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C6515FB6268E244AA5650E52560A4639">
    <w:name w:val="C6515FB6268E244AA5650E52560A4639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45B1C85C82D44E48B73DA32AF3B10DFF">
    <w:name w:val="45B1C85C82D44E48B73DA32AF3B10DFF"/>
    <w:rsid w:val="006364B1"/>
    <w:pPr>
      <w:spacing w:after="0" w:line="240" w:lineRule="auto"/>
    </w:pPr>
    <w:rPr>
      <w:sz w:val="24"/>
      <w:szCs w:val="24"/>
      <w:lang w:eastAsia="ja-JP"/>
    </w:rPr>
  </w:style>
  <w:style w:type="paragraph" w:customStyle="1" w:styleId="8CAE2D80840EE645AD6C7B1DAD2034B2">
    <w:name w:val="8CAE2D80840EE645AD6C7B1DAD2034B2"/>
    <w:rsid w:val="006364B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C82D3-94F4-0146-B2F0-AA40ECC1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\Users\Petry\AppData\Roaming\Microsoft\Templates\ChronologicalResume.dotx</Template>
  <TotalTime>0</TotalTime>
  <Pages>1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Nike, Inc.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Petry</dc:creator>
  <cp:lastModifiedBy>Anna Petry</cp:lastModifiedBy>
  <cp:revision>3</cp:revision>
  <cp:lastPrinted>2013-05-27T21:07:00Z</cp:lastPrinted>
  <dcterms:created xsi:type="dcterms:W3CDTF">2014-04-04T16:00:00Z</dcterms:created>
  <dcterms:modified xsi:type="dcterms:W3CDTF">2014-04-11T02:01:00Z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